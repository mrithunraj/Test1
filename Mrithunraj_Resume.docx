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20"/>
        <w:tblW w:w="512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36"/>
        <w:gridCol w:w="4725"/>
      </w:tblGrid>
      <w:tr w:rsidR="00D92B95" w14:paraId="67B800C9" w14:textId="77777777" w:rsidTr="00985F83">
        <w:trPr>
          <w:trHeight w:val="2352"/>
        </w:trPr>
        <w:tc>
          <w:tcPr>
            <w:tcW w:w="5437" w:type="dxa"/>
            <w:vAlign w:val="bottom"/>
          </w:tcPr>
          <w:p w14:paraId="5E308FBD" w14:textId="5FDB6F6E" w:rsidR="00C84833" w:rsidRPr="00DA0B3C" w:rsidRDefault="00384204" w:rsidP="00DA0B3C">
            <w:pPr>
              <w:pStyle w:val="Title"/>
              <w:spacing w:before="30" w:after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MRITHUN RAJ.R</w:t>
            </w:r>
          </w:p>
        </w:tc>
        <w:tc>
          <w:tcPr>
            <w:tcW w:w="4725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65"/>
              <w:gridCol w:w="459"/>
            </w:tblGrid>
            <w:tr w:rsidR="00932D92" w:rsidRPr="009D0878" w14:paraId="48AD828F" w14:textId="77777777" w:rsidTr="00985F83">
              <w:trPr>
                <w:trHeight w:val="738"/>
              </w:trPr>
              <w:tc>
                <w:tcPr>
                  <w:tcW w:w="426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8071E01" w14:textId="67B97396" w:rsidR="004E2970" w:rsidRPr="009D0878" w:rsidRDefault="00714306" w:rsidP="00781A10">
                  <w:pPr>
                    <w:pStyle w:val="ContactInfo"/>
                    <w:framePr w:hSpace="180" w:wrap="around" w:hAnchor="margin" w:y="-720"/>
                    <w:spacing w:before="30" w:after="3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429C9534AF54A28861E07085893346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31899">
                        <w:t xml:space="preserve">F1 Apex Villa </w:t>
                      </w:r>
                      <w:r w:rsidR="00056893">
                        <w:t xml:space="preserve">1stfloor plot no </w:t>
                      </w:r>
                      <w:proofErr w:type="gramStart"/>
                      <w:r w:rsidR="00056893">
                        <w:t>24</w:t>
                      </w:r>
                      <w:r w:rsidR="008020DF">
                        <w:t>,</w:t>
                      </w:r>
                      <w:r w:rsidR="00056893">
                        <w:t>Nagarlaskhmi</w:t>
                      </w:r>
                      <w:proofErr w:type="gramEnd"/>
                      <w:r w:rsidR="00056893">
                        <w:t xml:space="preserve"> </w:t>
                      </w:r>
                      <w:proofErr w:type="spellStart"/>
                      <w:r w:rsidR="00056893">
                        <w:t>nadar</w:t>
                      </w:r>
                      <w:proofErr w:type="spellEnd"/>
                      <w:r w:rsidR="00056893">
                        <w:t xml:space="preserve"> extension </w:t>
                      </w:r>
                      <w:r w:rsidR="008020DF">
                        <w:t xml:space="preserve"> SITHALAPAKKAM, CHENNAI 600126</w:t>
                      </w:r>
                    </w:sdtContent>
                  </w:sdt>
                </w:p>
              </w:tc>
              <w:tc>
                <w:tcPr>
                  <w:tcW w:w="45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416C5C3" w14:textId="77777777" w:rsidR="00932D92" w:rsidRPr="009D0878" w:rsidRDefault="00932D92" w:rsidP="00781A10">
                  <w:pPr>
                    <w:pStyle w:val="Icons"/>
                    <w:framePr w:hSpace="180" w:wrap="around" w:hAnchor="margin" w:y="-720"/>
                    <w:spacing w:before="30" w:after="3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AE5392" wp14:editId="7BC8DA6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C3992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818E460" w14:textId="77777777" w:rsidTr="00985F83">
              <w:trPr>
                <w:trHeight w:val="406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AE34CC3B3573456B91F47C4D6F2D88C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65" w:type="dxa"/>
                      <w:tcMar>
                        <w:left w:w="720" w:type="dxa"/>
                        <w:right w:w="29" w:type="dxa"/>
                      </w:tcMar>
                    </w:tcPr>
                    <w:p w14:paraId="4376950C" w14:textId="02D1F476" w:rsidR="00932D92" w:rsidRPr="009D0878" w:rsidRDefault="000A70A8" w:rsidP="00781A10">
                      <w:pPr>
                        <w:pStyle w:val="ContactInfo"/>
                        <w:framePr w:hSpace="180" w:wrap="around" w:hAnchor="margin" w:y="-720"/>
                        <w:spacing w:before="30" w:after="30"/>
                      </w:pPr>
                      <w:r>
                        <w:t>+91-</w:t>
                      </w:r>
                      <w:r w:rsidR="00056893">
                        <w:t>8056094363</w:t>
                      </w:r>
                    </w:p>
                  </w:tc>
                </w:sdtContent>
              </w:sdt>
              <w:tc>
                <w:tcPr>
                  <w:tcW w:w="459" w:type="dxa"/>
                  <w:tcMar>
                    <w:left w:w="0" w:type="dxa"/>
                    <w:right w:w="0" w:type="dxa"/>
                  </w:tcMar>
                </w:tcPr>
                <w:p w14:paraId="3740B2D2" w14:textId="77777777" w:rsidR="00932D92" w:rsidRPr="009D0878" w:rsidRDefault="00932D92" w:rsidP="00781A10">
                  <w:pPr>
                    <w:pStyle w:val="Icons"/>
                    <w:framePr w:hSpace="180" w:wrap="around" w:hAnchor="margin" w:y="-720"/>
                    <w:spacing w:before="30" w:after="3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6ED357" wp14:editId="2DAEA69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0FDEF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9579FF9" w14:textId="77777777" w:rsidTr="00985F83">
              <w:trPr>
                <w:trHeight w:val="394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E740FBF5CB314B398A7C9FBFB8CEEC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65" w:type="dxa"/>
                      <w:tcMar>
                        <w:left w:w="720" w:type="dxa"/>
                        <w:right w:w="29" w:type="dxa"/>
                      </w:tcMar>
                    </w:tcPr>
                    <w:p w14:paraId="7DFE18A7" w14:textId="73154547" w:rsidR="00932D92" w:rsidRPr="009D0878" w:rsidRDefault="008020DF" w:rsidP="00781A10">
                      <w:pPr>
                        <w:pStyle w:val="ContactInfo"/>
                        <w:framePr w:hSpace="180" w:wrap="around" w:hAnchor="margin" w:y="-720"/>
                        <w:spacing w:before="30" w:after="30"/>
                      </w:pPr>
                      <w:r>
                        <w:t>s</w:t>
                      </w:r>
                      <w:r w:rsidR="00486D36">
                        <w:t>raya</w:t>
                      </w:r>
                      <w:r>
                        <w:t>skv@gmail.com</w:t>
                      </w:r>
                    </w:p>
                  </w:tc>
                </w:sdtContent>
              </w:sdt>
              <w:tc>
                <w:tcPr>
                  <w:tcW w:w="459" w:type="dxa"/>
                  <w:tcMar>
                    <w:left w:w="0" w:type="dxa"/>
                    <w:right w:w="0" w:type="dxa"/>
                  </w:tcMar>
                </w:tcPr>
                <w:p w14:paraId="1804C072" w14:textId="77777777" w:rsidR="00932D92" w:rsidRPr="009D0878" w:rsidRDefault="007307A3" w:rsidP="00781A10">
                  <w:pPr>
                    <w:pStyle w:val="Icons"/>
                    <w:framePr w:hSpace="180" w:wrap="around" w:hAnchor="margin" w:y="-720"/>
                    <w:spacing w:before="30" w:after="3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3AD876" wp14:editId="0C8EF1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57205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3918681" w14:textId="77777777" w:rsidTr="00985F83">
              <w:trPr>
                <w:trHeight w:val="406"/>
              </w:trPr>
              <w:tc>
                <w:tcPr>
                  <w:tcW w:w="4265" w:type="dxa"/>
                  <w:tcMar>
                    <w:left w:w="720" w:type="dxa"/>
                    <w:right w:w="29" w:type="dxa"/>
                  </w:tcMar>
                </w:tcPr>
                <w:p w14:paraId="01A0BCAC" w14:textId="77777777" w:rsidR="00932D92" w:rsidRPr="009D0878" w:rsidRDefault="00932D92" w:rsidP="00781A10">
                  <w:pPr>
                    <w:pStyle w:val="ContactInfo"/>
                    <w:framePr w:hSpace="180" w:wrap="around" w:hAnchor="margin" w:y="-720"/>
                    <w:spacing w:before="30" w:after="30"/>
                  </w:pPr>
                </w:p>
              </w:tc>
              <w:tc>
                <w:tcPr>
                  <w:tcW w:w="459" w:type="dxa"/>
                  <w:tcMar>
                    <w:left w:w="0" w:type="dxa"/>
                    <w:right w:w="0" w:type="dxa"/>
                  </w:tcMar>
                </w:tcPr>
                <w:p w14:paraId="0E72C238" w14:textId="77777777" w:rsidR="00932D92" w:rsidRPr="009D0878" w:rsidRDefault="00932D92" w:rsidP="00781A10">
                  <w:pPr>
                    <w:pStyle w:val="Icons"/>
                    <w:framePr w:hSpace="180" w:wrap="around" w:hAnchor="margin" w:y="-720"/>
                    <w:spacing w:before="30" w:after="30"/>
                  </w:pPr>
                </w:p>
              </w:tc>
            </w:tr>
            <w:tr w:rsidR="00932D92" w:rsidRPr="009D0878" w14:paraId="373DC43D" w14:textId="77777777" w:rsidTr="00985F83">
              <w:trPr>
                <w:trHeight w:val="406"/>
              </w:trPr>
              <w:tc>
                <w:tcPr>
                  <w:tcW w:w="4265" w:type="dxa"/>
                  <w:tcMar>
                    <w:left w:w="720" w:type="dxa"/>
                    <w:right w:w="29" w:type="dxa"/>
                  </w:tcMar>
                </w:tcPr>
                <w:p w14:paraId="60E1F5FD" w14:textId="77777777" w:rsidR="00932D92" w:rsidRPr="009D0878" w:rsidRDefault="00932D92" w:rsidP="00781A10">
                  <w:pPr>
                    <w:pStyle w:val="ContactInfo"/>
                    <w:framePr w:hSpace="180" w:wrap="around" w:hAnchor="margin" w:y="-720"/>
                    <w:spacing w:before="30" w:after="30"/>
                    <w:jc w:val="left"/>
                  </w:pPr>
                </w:p>
              </w:tc>
              <w:tc>
                <w:tcPr>
                  <w:tcW w:w="459" w:type="dxa"/>
                  <w:tcMar>
                    <w:left w:w="0" w:type="dxa"/>
                    <w:right w:w="0" w:type="dxa"/>
                  </w:tcMar>
                </w:tcPr>
                <w:p w14:paraId="57A6DB74" w14:textId="77777777" w:rsidR="00932D92" w:rsidRPr="009D0878" w:rsidRDefault="00932D92" w:rsidP="00781A10">
                  <w:pPr>
                    <w:pStyle w:val="Icons"/>
                    <w:framePr w:hSpace="180" w:wrap="around" w:hAnchor="margin" w:y="-720"/>
                    <w:spacing w:before="30" w:after="30"/>
                  </w:pPr>
                </w:p>
              </w:tc>
            </w:tr>
          </w:tbl>
          <w:p w14:paraId="579E1C7E" w14:textId="77777777" w:rsidR="00D92B95" w:rsidRDefault="00D92B95" w:rsidP="00DA0B3C">
            <w:pPr>
              <w:pStyle w:val="Header"/>
              <w:spacing w:before="30" w:after="30"/>
            </w:pPr>
          </w:p>
        </w:tc>
      </w:tr>
    </w:tbl>
    <w:p w14:paraId="19031842" w14:textId="77777777" w:rsidR="00C43D65" w:rsidRDefault="008020DF" w:rsidP="00DA0B3C">
      <w:pPr>
        <w:spacing w:before="30" w:after="30"/>
      </w:pPr>
      <w:r>
        <w:t>To secure a position that will utilize my analyzing and personal skills, give me enough challenges that will inspire me to give my best.</w:t>
      </w:r>
    </w:p>
    <w:p w14:paraId="26C64B68" w14:textId="77777777" w:rsidR="00AD13CB" w:rsidRDefault="00714306" w:rsidP="00DA0B3C">
      <w:pPr>
        <w:pStyle w:val="Heading1"/>
        <w:spacing w:before="30" w:after="30"/>
      </w:pPr>
      <w:sdt>
        <w:sdtPr>
          <w:alias w:val="Skills:"/>
          <w:tag w:val="Skills:"/>
          <w:id w:val="-891506033"/>
          <w:placeholder>
            <w:docPart w:val="D926EC32264E42F486D6E1EAF1860D3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961"/>
        <w:gridCol w:w="4962"/>
      </w:tblGrid>
      <w:tr w:rsidR="005B1D68" w14:paraId="332F5604" w14:textId="77777777" w:rsidTr="00564951">
        <w:tc>
          <w:tcPr>
            <w:tcW w:w="4680" w:type="dxa"/>
          </w:tcPr>
          <w:p w14:paraId="53479230" w14:textId="69554D51" w:rsidR="00486D36" w:rsidRDefault="00056893" w:rsidP="00DA0B3C">
            <w:pPr>
              <w:pStyle w:val="ListBullet"/>
              <w:numPr>
                <w:ilvl w:val="0"/>
                <w:numId w:val="4"/>
              </w:numPr>
              <w:spacing w:before="30" w:after="30"/>
            </w:pPr>
            <w:r>
              <w:t>Python</w:t>
            </w:r>
          </w:p>
          <w:p w14:paraId="08841870" w14:textId="5E843E87" w:rsidR="00056893" w:rsidRDefault="00056893" w:rsidP="00DA0B3C">
            <w:pPr>
              <w:pStyle w:val="ListBullet"/>
              <w:numPr>
                <w:ilvl w:val="0"/>
                <w:numId w:val="4"/>
              </w:numPr>
              <w:spacing w:before="30" w:after="30"/>
            </w:pPr>
            <w:r>
              <w:t>Data science</w:t>
            </w:r>
          </w:p>
          <w:p w14:paraId="78E33CDA" w14:textId="5133480A" w:rsidR="00E02E1E" w:rsidRPr="004937AE" w:rsidRDefault="00E02E1E" w:rsidP="00056893">
            <w:pPr>
              <w:pStyle w:val="ListBullet"/>
              <w:numPr>
                <w:ilvl w:val="0"/>
                <w:numId w:val="0"/>
              </w:numPr>
              <w:spacing w:before="30" w:after="3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4985631" w14:textId="086F21F1" w:rsidR="00E02E1E" w:rsidRPr="004937AE" w:rsidRDefault="00E02E1E" w:rsidP="00056893">
            <w:pPr>
              <w:pStyle w:val="ListBullet"/>
              <w:numPr>
                <w:ilvl w:val="0"/>
                <w:numId w:val="0"/>
              </w:numPr>
              <w:spacing w:before="30" w:after="30"/>
            </w:pPr>
          </w:p>
        </w:tc>
      </w:tr>
    </w:tbl>
    <w:p w14:paraId="687767CB" w14:textId="77777777" w:rsidR="0070237E" w:rsidRPr="00800A8C" w:rsidRDefault="00714306" w:rsidP="00DA0B3C">
      <w:pPr>
        <w:pStyle w:val="Heading2"/>
        <w:spacing w:before="30" w:after="30"/>
        <w:rPr>
          <w:rFonts w:asciiTheme="minorHAnsi" w:hAnsiTheme="minorHAnsi" w:cstheme="minorHAnsi"/>
          <w:b w:val="0"/>
          <w:bCs/>
          <w:iCs/>
          <w:color w:val="595959" w:themeColor="text1" w:themeTint="A6"/>
          <w:sz w:val="22"/>
          <w:szCs w:val="22"/>
        </w:rPr>
      </w:pPr>
      <w:sdt>
        <w:sdtPr>
          <w:alias w:val="Education:"/>
          <w:tag w:val="Education:"/>
          <w:id w:val="543866955"/>
          <w:placeholder>
            <w:docPart w:val="913EBDAB6FCD46E9A3B954C806848C2E"/>
          </w:placeholder>
          <w:temporary/>
          <w:showingPlcHdr/>
          <w15:appearance w15:val="hidden"/>
        </w:sdtPr>
        <w:sdtEndPr/>
        <w:sdtContent>
          <w:r w:rsidR="0070237E" w:rsidRPr="00B244BF">
            <w:rPr>
              <w:color w:val="auto"/>
            </w:rPr>
            <w:t>Education</w:t>
          </w:r>
        </w:sdtContent>
      </w:sdt>
    </w:p>
    <w:p w14:paraId="70BB246C" w14:textId="608FEB51" w:rsidR="0070237E" w:rsidRPr="00513EFC" w:rsidRDefault="00F45F0F" w:rsidP="00DA0B3C">
      <w:pPr>
        <w:pStyle w:val="Heading2"/>
        <w:spacing w:before="30" w:after="30"/>
      </w:pPr>
      <w:r>
        <w:t>S.S.L.C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proofErr w:type="spellStart"/>
      <w:proofErr w:type="gramStart"/>
      <w:r w:rsidR="00056893">
        <w:rPr>
          <w:rStyle w:val="Emphasis"/>
        </w:rPr>
        <w:t>St.Patrick’s.Anglo</w:t>
      </w:r>
      <w:proofErr w:type="gramEnd"/>
      <w:r w:rsidR="00056893">
        <w:rPr>
          <w:rStyle w:val="Emphasis"/>
        </w:rPr>
        <w:t>.Indian</w:t>
      </w:r>
      <w:proofErr w:type="spellEnd"/>
      <w:r w:rsidR="00056893">
        <w:rPr>
          <w:rStyle w:val="Emphasis"/>
        </w:rPr>
        <w:t xml:space="preserve"> </w:t>
      </w:r>
      <w:proofErr w:type="spellStart"/>
      <w:r w:rsidR="00056893">
        <w:rPr>
          <w:rStyle w:val="Emphasis"/>
        </w:rPr>
        <w:t>HSC.School</w:t>
      </w:r>
      <w:proofErr w:type="spellEnd"/>
      <w:r w:rsidR="00056893">
        <w:rPr>
          <w:rStyle w:val="Emphasis"/>
        </w:rPr>
        <w:t>,</w:t>
      </w:r>
    </w:p>
    <w:p w14:paraId="668963A5" w14:textId="10EF3A97" w:rsidR="00B244BF" w:rsidRDefault="00B244BF" w:rsidP="00B244BF">
      <w:pPr>
        <w:pStyle w:val="Heading3"/>
        <w:spacing w:before="30" w:after="30"/>
        <w:ind w:left="-142" w:firstLine="142"/>
      </w:pPr>
      <w:r>
        <w:t>march 201</w:t>
      </w:r>
      <w:r w:rsidR="00056893">
        <w:t>5</w:t>
      </w:r>
      <w:r>
        <w:t xml:space="preserve"> </w:t>
      </w:r>
    </w:p>
    <w:p w14:paraId="56713786" w14:textId="6ED04CA4" w:rsidR="0070237E" w:rsidRDefault="00F45F0F" w:rsidP="00DA0B3C">
      <w:pPr>
        <w:spacing w:before="30" w:after="30"/>
      </w:pPr>
      <w:r>
        <w:t xml:space="preserve">Achieved </w:t>
      </w:r>
      <w:r w:rsidR="00056893">
        <w:t>77</w:t>
      </w:r>
      <w:r w:rsidR="006828A0">
        <w:t>%</w:t>
      </w:r>
    </w:p>
    <w:p w14:paraId="20151338" w14:textId="77777777" w:rsidR="00056893" w:rsidRDefault="006828A0" w:rsidP="00056893">
      <w:pPr>
        <w:pStyle w:val="Heading2"/>
        <w:spacing w:before="30" w:after="30"/>
        <w:rPr>
          <w:rStyle w:val="Emphasis"/>
        </w:rPr>
      </w:pPr>
      <w:r>
        <w:t>H.S.C</w:t>
      </w:r>
      <w:r w:rsidR="00E03F71">
        <w:t xml:space="preserve"> </w:t>
      </w:r>
      <w:r w:rsidR="0095272C">
        <w:t>/</w:t>
      </w:r>
      <w:r w:rsidR="0070237E">
        <w:t xml:space="preserve"> </w:t>
      </w:r>
      <w:proofErr w:type="spellStart"/>
      <w:proofErr w:type="gramStart"/>
      <w:r w:rsidR="00056893">
        <w:rPr>
          <w:rStyle w:val="Emphasis"/>
        </w:rPr>
        <w:t>St.Patrick’s.Anglo</w:t>
      </w:r>
      <w:proofErr w:type="gramEnd"/>
      <w:r w:rsidR="00056893">
        <w:rPr>
          <w:rStyle w:val="Emphasis"/>
        </w:rPr>
        <w:t>.Indian</w:t>
      </w:r>
      <w:proofErr w:type="spellEnd"/>
      <w:r w:rsidR="00056893">
        <w:rPr>
          <w:rStyle w:val="Emphasis"/>
        </w:rPr>
        <w:t xml:space="preserve"> </w:t>
      </w:r>
      <w:proofErr w:type="spellStart"/>
      <w:r w:rsidR="00056893">
        <w:rPr>
          <w:rStyle w:val="Emphasis"/>
        </w:rPr>
        <w:t>HSC.School</w:t>
      </w:r>
      <w:proofErr w:type="spellEnd"/>
      <w:r w:rsidR="00056893">
        <w:rPr>
          <w:rStyle w:val="Emphasis"/>
        </w:rPr>
        <w:t>,</w:t>
      </w:r>
    </w:p>
    <w:p w14:paraId="44CE2B69" w14:textId="63A7143C" w:rsidR="00B244BF" w:rsidRDefault="00384204" w:rsidP="00056893">
      <w:pPr>
        <w:pStyle w:val="Heading2"/>
        <w:spacing w:before="30" w:after="30"/>
      </w:pPr>
      <w:r>
        <w:t>MARCH 2017</w:t>
      </w:r>
    </w:p>
    <w:p w14:paraId="4BFD3C8C" w14:textId="387A59A4" w:rsidR="0070237E" w:rsidRDefault="00F45F0F" w:rsidP="00DA0B3C">
      <w:pPr>
        <w:spacing w:before="30" w:after="30"/>
      </w:pPr>
      <w:r>
        <w:t>Achieved 7</w:t>
      </w:r>
      <w:r w:rsidR="00384204">
        <w:t>9</w:t>
      </w:r>
      <w:r>
        <w:t>%</w:t>
      </w:r>
    </w:p>
    <w:p w14:paraId="605A1591" w14:textId="482A2FC6" w:rsidR="00F45F0F" w:rsidRDefault="00F45F0F" w:rsidP="00DA0B3C">
      <w:pPr>
        <w:pStyle w:val="Heading2"/>
        <w:spacing w:before="30" w:after="30"/>
      </w:pPr>
      <w:proofErr w:type="gramStart"/>
      <w:r>
        <w:t>B</w:t>
      </w:r>
      <w:r w:rsidR="00384204">
        <w:t>.com(</w:t>
      </w:r>
      <w:proofErr w:type="gramEnd"/>
      <w:r w:rsidR="00384204">
        <w:t>General)</w:t>
      </w:r>
      <w:r>
        <w:t xml:space="preserve"> / </w:t>
      </w:r>
      <w:r w:rsidR="006828A0">
        <w:rPr>
          <w:rStyle w:val="Emphasis"/>
        </w:rPr>
        <w:t xml:space="preserve"> </w:t>
      </w:r>
      <w:r w:rsidR="00384204">
        <w:rPr>
          <w:rStyle w:val="Emphasis"/>
        </w:rPr>
        <w:t xml:space="preserve">Hindustan </w:t>
      </w:r>
      <w:r w:rsidR="006828A0">
        <w:rPr>
          <w:rStyle w:val="Emphasis"/>
        </w:rPr>
        <w:t xml:space="preserve"> College</w:t>
      </w:r>
      <w:r w:rsidR="00384204">
        <w:rPr>
          <w:rStyle w:val="Emphasis"/>
        </w:rPr>
        <w:t xml:space="preserve"> Of Arts And Science</w:t>
      </w:r>
    </w:p>
    <w:p w14:paraId="3E7327DB" w14:textId="0FACD51D" w:rsidR="00B244BF" w:rsidRDefault="00B244BF" w:rsidP="00B244BF">
      <w:pPr>
        <w:pStyle w:val="Heading3"/>
        <w:spacing w:before="30" w:after="30"/>
      </w:pPr>
      <w:r>
        <w:t>March 20</w:t>
      </w:r>
      <w:r w:rsidR="00384204">
        <w:t>20</w:t>
      </w:r>
    </w:p>
    <w:p w14:paraId="47C5A2B8" w14:textId="36223C8D" w:rsidR="00F45F0F" w:rsidRDefault="00F45F0F" w:rsidP="00DA0B3C">
      <w:pPr>
        <w:spacing w:before="30" w:after="30"/>
      </w:pPr>
      <w:r>
        <w:t xml:space="preserve">Achieved </w:t>
      </w:r>
      <w:r w:rsidR="00384204">
        <w:t>65%</w:t>
      </w:r>
    </w:p>
    <w:p w14:paraId="3C5AD8EB" w14:textId="77777777" w:rsidR="00BC7376" w:rsidRDefault="00D13D1C" w:rsidP="00DA0B3C">
      <w:pPr>
        <w:pStyle w:val="Heading1"/>
        <w:spacing w:before="30" w:after="30"/>
        <w:ind w:right="-567"/>
      </w:pPr>
      <w:r>
        <w:t>Personal Profile</w:t>
      </w:r>
    </w:p>
    <w:p w14:paraId="044074FC" w14:textId="10FDC5C1" w:rsid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Name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 w:rsidR="00384204">
        <w:rPr>
          <w:rStyle w:val="Emphasis"/>
          <w:sz w:val="32"/>
        </w:rPr>
        <w:t xml:space="preserve">Mrithun </w:t>
      </w:r>
      <w:proofErr w:type="gramStart"/>
      <w:r w:rsidR="00384204">
        <w:rPr>
          <w:rStyle w:val="Emphasis"/>
          <w:sz w:val="32"/>
        </w:rPr>
        <w:t>Raj .R</w:t>
      </w:r>
      <w:proofErr w:type="gramEnd"/>
    </w:p>
    <w:p w14:paraId="37D49135" w14:textId="122CD47B" w:rsid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Father’s Name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proofErr w:type="gramStart"/>
      <w:r w:rsidR="00384204">
        <w:rPr>
          <w:rStyle w:val="Emphasis"/>
          <w:sz w:val="32"/>
        </w:rPr>
        <w:t>Raju .S</w:t>
      </w:r>
      <w:proofErr w:type="gramEnd"/>
    </w:p>
    <w:p w14:paraId="70D377CA" w14:textId="7DEF58E6" w:rsid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Date of Birth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 w:rsidR="00384204">
        <w:rPr>
          <w:rStyle w:val="Emphasis"/>
          <w:sz w:val="32"/>
        </w:rPr>
        <w:t>7</w:t>
      </w:r>
      <w:r w:rsidR="00384204" w:rsidRPr="00384204">
        <w:rPr>
          <w:rStyle w:val="Emphasis"/>
          <w:sz w:val="32"/>
          <w:vertAlign w:val="superscript"/>
        </w:rPr>
        <w:t>th</w:t>
      </w:r>
      <w:r w:rsidR="00384204">
        <w:rPr>
          <w:rStyle w:val="Emphasis"/>
          <w:sz w:val="32"/>
        </w:rPr>
        <w:t xml:space="preserve"> June 2000</w:t>
      </w:r>
    </w:p>
    <w:p w14:paraId="7BA782E8" w14:textId="77777777" w:rsidR="00D13D1C" w:rsidRP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Mari</w:t>
      </w:r>
      <w:r w:rsidR="005666CB">
        <w:rPr>
          <w:color w:val="007FAB" w:themeColor="accent1"/>
          <w:sz w:val="32"/>
          <w:szCs w:val="26"/>
        </w:rPr>
        <w:t>t</w:t>
      </w:r>
      <w:r>
        <w:rPr>
          <w:color w:val="007FAB" w:themeColor="accent1"/>
          <w:sz w:val="32"/>
          <w:szCs w:val="26"/>
        </w:rPr>
        <w:t>al Status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>
        <w:rPr>
          <w:rStyle w:val="Emphasis"/>
          <w:sz w:val="32"/>
        </w:rPr>
        <w:t>Single</w:t>
      </w:r>
    </w:p>
    <w:p w14:paraId="6455E84E" w14:textId="16481B57" w:rsid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Work Experience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 w:rsidR="00384204">
        <w:rPr>
          <w:rStyle w:val="Emphasis"/>
          <w:sz w:val="32"/>
        </w:rPr>
        <w:t>NIL</w:t>
      </w:r>
    </w:p>
    <w:p w14:paraId="4EBDD313" w14:textId="77777777" w:rsidR="00D13D1C" w:rsidRDefault="00D13D1C" w:rsidP="00DA0B3C">
      <w:pPr>
        <w:pStyle w:val="Heading1"/>
        <w:spacing w:before="30" w:after="30"/>
        <w:rPr>
          <w:rStyle w:val="Emphasis"/>
          <w:sz w:val="32"/>
        </w:rPr>
      </w:pPr>
      <w:r>
        <w:rPr>
          <w:color w:val="007FAB" w:themeColor="accent1"/>
          <w:sz w:val="32"/>
          <w:szCs w:val="26"/>
        </w:rPr>
        <w:t>Hobbies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>
        <w:rPr>
          <w:rStyle w:val="Emphasis"/>
          <w:sz w:val="32"/>
        </w:rPr>
        <w:t>Listening Music</w:t>
      </w:r>
    </w:p>
    <w:p w14:paraId="63575877" w14:textId="77777777" w:rsidR="00D13D1C" w:rsidRDefault="00D13D1C" w:rsidP="00DA0B3C">
      <w:pPr>
        <w:pStyle w:val="Heading1"/>
        <w:spacing w:before="30" w:after="30"/>
        <w:rPr>
          <w:rStyle w:val="Emphasis"/>
          <w:sz w:val="32"/>
        </w:rPr>
      </w:pP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  <w:t>Helping Others</w:t>
      </w:r>
    </w:p>
    <w:p w14:paraId="28E9C1E5" w14:textId="77777777" w:rsidR="00D13D1C" w:rsidRP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  <w:t>Riding</w:t>
      </w:r>
    </w:p>
    <w:p w14:paraId="2AC040EA" w14:textId="77777777" w:rsidR="00D13D1C" w:rsidRDefault="00D13D1C" w:rsidP="00DA0B3C">
      <w:pPr>
        <w:pStyle w:val="Heading1"/>
        <w:spacing w:before="30" w:after="30"/>
        <w:rPr>
          <w:rStyle w:val="Emphasis"/>
          <w:sz w:val="32"/>
        </w:rPr>
      </w:pPr>
      <w:r>
        <w:rPr>
          <w:color w:val="007FAB" w:themeColor="accent1"/>
          <w:sz w:val="32"/>
          <w:szCs w:val="26"/>
        </w:rPr>
        <w:t>Personal Skills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>
        <w:rPr>
          <w:rStyle w:val="Emphasis"/>
          <w:sz w:val="32"/>
        </w:rPr>
        <w:t>Hard/Smart Working</w:t>
      </w:r>
    </w:p>
    <w:p w14:paraId="2C8718DE" w14:textId="77777777" w:rsidR="00533948" w:rsidRDefault="00533948" w:rsidP="00DA0B3C">
      <w:pPr>
        <w:pStyle w:val="Heading1"/>
        <w:spacing w:before="30" w:after="30"/>
        <w:rPr>
          <w:rStyle w:val="Emphasis"/>
          <w:sz w:val="32"/>
        </w:rPr>
      </w:pP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  <w:t>Punctual</w:t>
      </w:r>
    </w:p>
    <w:p w14:paraId="55D1B78B" w14:textId="77777777" w:rsidR="00533948" w:rsidRPr="00D13D1C" w:rsidRDefault="00533948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  <w:t>Friendly Nature</w:t>
      </w:r>
    </w:p>
    <w:p w14:paraId="697B207E" w14:textId="79D3A577" w:rsidR="00D13D1C" w:rsidRPr="00D13D1C" w:rsidRDefault="00D13D1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  <w:r>
        <w:rPr>
          <w:color w:val="007FAB" w:themeColor="accent1"/>
          <w:sz w:val="32"/>
          <w:szCs w:val="26"/>
        </w:rPr>
        <w:t>Language Known</w:t>
      </w:r>
      <w:r>
        <w:rPr>
          <w:color w:val="007FAB" w:themeColor="accent1"/>
          <w:sz w:val="32"/>
          <w:szCs w:val="26"/>
        </w:rPr>
        <w:tab/>
      </w:r>
      <w:r>
        <w:rPr>
          <w:color w:val="007FAB" w:themeColor="accent1"/>
          <w:sz w:val="32"/>
          <w:szCs w:val="26"/>
        </w:rPr>
        <w:tab/>
        <w:t>:</w:t>
      </w:r>
      <w:r>
        <w:rPr>
          <w:color w:val="007FAB" w:themeColor="accent1"/>
          <w:sz w:val="32"/>
          <w:szCs w:val="26"/>
        </w:rPr>
        <w:tab/>
      </w:r>
      <w:r w:rsidR="00533948">
        <w:rPr>
          <w:rStyle w:val="Emphasis"/>
          <w:sz w:val="32"/>
        </w:rPr>
        <w:t xml:space="preserve">English, Tamil &amp; </w:t>
      </w:r>
      <w:r w:rsidR="00384204">
        <w:rPr>
          <w:rStyle w:val="Emphasis"/>
          <w:sz w:val="32"/>
        </w:rPr>
        <w:t>French</w:t>
      </w:r>
    </w:p>
    <w:p w14:paraId="45C1B04D" w14:textId="490E20D8" w:rsidR="00800A8C" w:rsidRDefault="00800A8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</w:p>
    <w:p w14:paraId="3E0EDB75" w14:textId="5B05DAF0" w:rsidR="00DA0B3C" w:rsidRDefault="00DA0B3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</w:p>
    <w:p w14:paraId="733E05B0" w14:textId="77777777" w:rsidR="00DA0B3C" w:rsidRDefault="00DA0B3C" w:rsidP="00DA0B3C">
      <w:pPr>
        <w:pStyle w:val="Heading1"/>
        <w:spacing w:before="30" w:after="30"/>
        <w:rPr>
          <w:color w:val="007FAB" w:themeColor="accent1"/>
          <w:sz w:val="32"/>
          <w:szCs w:val="26"/>
        </w:rPr>
      </w:pPr>
    </w:p>
    <w:p w14:paraId="3295425B" w14:textId="77777777" w:rsidR="00800A8C" w:rsidRDefault="00800A8C" w:rsidP="00DA0B3C">
      <w:pPr>
        <w:pStyle w:val="Heading1"/>
        <w:spacing w:before="30" w:after="30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I hereby declare that all the information furnished is true to the best of my knowledge and belief.</w:t>
      </w:r>
    </w:p>
    <w:p w14:paraId="508D5F6B" w14:textId="77777777" w:rsidR="00800A8C" w:rsidRDefault="00800A8C" w:rsidP="00DA0B3C">
      <w:pPr>
        <w:pStyle w:val="Heading1"/>
        <w:spacing w:before="30" w:after="30"/>
        <w:rPr>
          <w:rStyle w:val="Emphasis"/>
          <w:sz w:val="32"/>
        </w:rPr>
      </w:pPr>
      <w:r>
        <w:rPr>
          <w:color w:val="007FAB" w:themeColor="accent1"/>
          <w:sz w:val="32"/>
          <w:szCs w:val="26"/>
        </w:rPr>
        <w:t>Place</w:t>
      </w:r>
      <w:r>
        <w:rPr>
          <w:color w:val="007FAB" w:themeColor="accent1"/>
          <w:sz w:val="32"/>
          <w:szCs w:val="26"/>
        </w:rPr>
        <w:tab/>
        <w:t xml:space="preserve">: </w:t>
      </w:r>
      <w:r>
        <w:rPr>
          <w:rStyle w:val="Emphasis"/>
          <w:sz w:val="32"/>
        </w:rPr>
        <w:t>Chennai</w:t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proofErr w:type="spellStart"/>
      <w:r>
        <w:rPr>
          <w:rStyle w:val="Emphasis"/>
          <w:sz w:val="32"/>
        </w:rPr>
        <w:t>Your’s</w:t>
      </w:r>
      <w:proofErr w:type="spellEnd"/>
      <w:r>
        <w:rPr>
          <w:rStyle w:val="Emphasis"/>
          <w:sz w:val="32"/>
        </w:rPr>
        <w:t xml:space="preserve"> Faithfully</w:t>
      </w:r>
    </w:p>
    <w:p w14:paraId="5A926688" w14:textId="093179FD" w:rsidR="005666CB" w:rsidRPr="00DA0B3C" w:rsidRDefault="005666CB" w:rsidP="00DA0B3C">
      <w:pPr>
        <w:pStyle w:val="Heading1"/>
        <w:spacing w:before="30" w:after="30"/>
        <w:rPr>
          <w:rStyle w:val="Emphasis"/>
          <w:rFonts w:asciiTheme="minorHAnsi" w:eastAsiaTheme="minorHAnsi" w:hAnsiTheme="minorHAnsi" w:cstheme="minorBidi"/>
          <w:b w:val="0"/>
          <w:iCs w:val="0"/>
          <w:sz w:val="22"/>
          <w:szCs w:val="22"/>
        </w:rPr>
      </w:pPr>
      <w:r>
        <w:rPr>
          <w:color w:val="007FAB" w:themeColor="accent1"/>
          <w:sz w:val="32"/>
          <w:szCs w:val="26"/>
        </w:rPr>
        <w:t>Date</w:t>
      </w:r>
      <w:r>
        <w:rPr>
          <w:color w:val="007FAB" w:themeColor="accent1"/>
          <w:sz w:val="32"/>
          <w:szCs w:val="26"/>
        </w:rPr>
        <w:tab/>
        <w:t>:</w:t>
      </w:r>
      <w:r w:rsidR="001230FC">
        <w:rPr>
          <w:rStyle w:val="Emphasis"/>
          <w:sz w:val="32"/>
          <w:u w:val="single"/>
        </w:rPr>
        <w:t xml:space="preserve">            </w:t>
      </w:r>
      <w:proofErr w:type="gramStart"/>
      <w:r w:rsidR="001230FC">
        <w:rPr>
          <w:rStyle w:val="Emphasis"/>
          <w:sz w:val="32"/>
          <w:u w:val="single"/>
        </w:rPr>
        <w:t xml:space="preserve">   </w:t>
      </w:r>
      <w:r w:rsidR="001230FC">
        <w:rPr>
          <w:rStyle w:val="Emphasis"/>
          <w:sz w:val="32"/>
        </w:rPr>
        <w:t>‘</w:t>
      </w:r>
      <w:proofErr w:type="gramEnd"/>
      <w:r w:rsidR="001230FC">
        <w:rPr>
          <w:rStyle w:val="Emphasis"/>
          <w:sz w:val="32"/>
        </w:rPr>
        <w:t>202</w:t>
      </w:r>
      <w:r w:rsidR="00384204">
        <w:rPr>
          <w:rStyle w:val="Emphasis"/>
          <w:sz w:val="32"/>
        </w:rPr>
        <w:t>1</w:t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 w:rsidR="00DA0B3C">
        <w:rPr>
          <w:rStyle w:val="Emphasis"/>
          <w:sz w:val="32"/>
        </w:rPr>
        <w:t xml:space="preserve">     </w:t>
      </w:r>
      <w:r w:rsidR="00384204">
        <w:rPr>
          <w:rStyle w:val="Emphasis"/>
          <w:sz w:val="32"/>
        </w:rPr>
        <w:t>Mrithun Raj .R</w:t>
      </w:r>
    </w:p>
    <w:p w14:paraId="3D74675E" w14:textId="0591E47D" w:rsidR="005666CB" w:rsidRPr="00800A8C" w:rsidRDefault="005666CB" w:rsidP="00DA0B3C">
      <w:pPr>
        <w:pStyle w:val="Heading1"/>
        <w:spacing w:before="30" w:after="30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  <w:r>
        <w:rPr>
          <w:rStyle w:val="Emphasis"/>
          <w:sz w:val="32"/>
        </w:rPr>
        <w:tab/>
      </w:r>
    </w:p>
    <w:sectPr w:rsidR="005666CB" w:rsidRPr="00800A8C" w:rsidSect="00644EA3">
      <w:footerReference w:type="default" r:id="rId9"/>
      <w:pgSz w:w="12240" w:h="15840" w:code="1"/>
      <w:pgMar w:top="907" w:right="1041" w:bottom="1080" w:left="12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06C6" w14:textId="77777777" w:rsidR="00714306" w:rsidRDefault="00714306" w:rsidP="00725803">
      <w:pPr>
        <w:spacing w:after="0"/>
      </w:pPr>
      <w:r>
        <w:separator/>
      </w:r>
    </w:p>
  </w:endnote>
  <w:endnote w:type="continuationSeparator" w:id="0">
    <w:p w14:paraId="6BE05902" w14:textId="77777777" w:rsidR="00714306" w:rsidRDefault="0071430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59B3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1A25" w14:textId="77777777" w:rsidR="00714306" w:rsidRDefault="00714306" w:rsidP="00725803">
      <w:pPr>
        <w:spacing w:after="0"/>
      </w:pPr>
      <w:r>
        <w:separator/>
      </w:r>
    </w:p>
  </w:footnote>
  <w:footnote w:type="continuationSeparator" w:id="0">
    <w:p w14:paraId="5995E9B1" w14:textId="77777777" w:rsidR="00714306" w:rsidRDefault="0071430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25D41"/>
    <w:multiLevelType w:val="hybridMultilevel"/>
    <w:tmpl w:val="7AF0C9E0"/>
    <w:lvl w:ilvl="0" w:tplc="2D547A86">
      <w:start w:val="200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C2EB7"/>
    <w:multiLevelType w:val="hybridMultilevel"/>
    <w:tmpl w:val="78E2D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26785E"/>
    <w:multiLevelType w:val="hybridMultilevel"/>
    <w:tmpl w:val="A9024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F"/>
    <w:rsid w:val="00025E77"/>
    <w:rsid w:val="00027312"/>
    <w:rsid w:val="00056893"/>
    <w:rsid w:val="000645F2"/>
    <w:rsid w:val="00074256"/>
    <w:rsid w:val="00082F03"/>
    <w:rsid w:val="000835A0"/>
    <w:rsid w:val="000934A2"/>
    <w:rsid w:val="000A70A8"/>
    <w:rsid w:val="000C2CE8"/>
    <w:rsid w:val="001230FC"/>
    <w:rsid w:val="00156209"/>
    <w:rsid w:val="0017196F"/>
    <w:rsid w:val="00197B04"/>
    <w:rsid w:val="001B0955"/>
    <w:rsid w:val="001F45FC"/>
    <w:rsid w:val="00227784"/>
    <w:rsid w:val="0023705D"/>
    <w:rsid w:val="00250A31"/>
    <w:rsid w:val="00251C13"/>
    <w:rsid w:val="002922D0"/>
    <w:rsid w:val="00331899"/>
    <w:rsid w:val="00340B03"/>
    <w:rsid w:val="00380AE7"/>
    <w:rsid w:val="00384204"/>
    <w:rsid w:val="003A6943"/>
    <w:rsid w:val="00410BA2"/>
    <w:rsid w:val="00434074"/>
    <w:rsid w:val="00441F4F"/>
    <w:rsid w:val="00463C3B"/>
    <w:rsid w:val="004827F2"/>
    <w:rsid w:val="00486D36"/>
    <w:rsid w:val="004937AE"/>
    <w:rsid w:val="004A49EA"/>
    <w:rsid w:val="004D309A"/>
    <w:rsid w:val="004E2970"/>
    <w:rsid w:val="005026DD"/>
    <w:rsid w:val="00513EFC"/>
    <w:rsid w:val="0052113B"/>
    <w:rsid w:val="00533948"/>
    <w:rsid w:val="00564951"/>
    <w:rsid w:val="005666CB"/>
    <w:rsid w:val="00573BF9"/>
    <w:rsid w:val="005A4A49"/>
    <w:rsid w:val="005B1D68"/>
    <w:rsid w:val="00611B37"/>
    <w:rsid w:val="006252B4"/>
    <w:rsid w:val="00644EA3"/>
    <w:rsid w:val="00646BA2"/>
    <w:rsid w:val="00675EA0"/>
    <w:rsid w:val="006828A0"/>
    <w:rsid w:val="006A5F4C"/>
    <w:rsid w:val="006C08A0"/>
    <w:rsid w:val="006C47D8"/>
    <w:rsid w:val="006D2D08"/>
    <w:rsid w:val="006F26A2"/>
    <w:rsid w:val="0070237E"/>
    <w:rsid w:val="00714306"/>
    <w:rsid w:val="00724F24"/>
    <w:rsid w:val="00725803"/>
    <w:rsid w:val="00725CB5"/>
    <w:rsid w:val="007307A3"/>
    <w:rsid w:val="00752315"/>
    <w:rsid w:val="00781A10"/>
    <w:rsid w:val="00790F47"/>
    <w:rsid w:val="00800A8C"/>
    <w:rsid w:val="008020DF"/>
    <w:rsid w:val="00857E6B"/>
    <w:rsid w:val="008968C4"/>
    <w:rsid w:val="008D7C1C"/>
    <w:rsid w:val="009051C5"/>
    <w:rsid w:val="0090625A"/>
    <w:rsid w:val="009112ED"/>
    <w:rsid w:val="0092291B"/>
    <w:rsid w:val="00932D92"/>
    <w:rsid w:val="0095272C"/>
    <w:rsid w:val="00972024"/>
    <w:rsid w:val="00985F83"/>
    <w:rsid w:val="009A35C9"/>
    <w:rsid w:val="009F04D2"/>
    <w:rsid w:val="009F2BA7"/>
    <w:rsid w:val="009F6DA0"/>
    <w:rsid w:val="00A01182"/>
    <w:rsid w:val="00AD13CB"/>
    <w:rsid w:val="00AD3FD8"/>
    <w:rsid w:val="00AD66E2"/>
    <w:rsid w:val="00B244BF"/>
    <w:rsid w:val="00B36932"/>
    <w:rsid w:val="00B370A8"/>
    <w:rsid w:val="00BC7376"/>
    <w:rsid w:val="00BD669A"/>
    <w:rsid w:val="00C13F2B"/>
    <w:rsid w:val="00C43D65"/>
    <w:rsid w:val="00C84833"/>
    <w:rsid w:val="00C9044F"/>
    <w:rsid w:val="00CE6F18"/>
    <w:rsid w:val="00D13D1C"/>
    <w:rsid w:val="00D2420D"/>
    <w:rsid w:val="00D30382"/>
    <w:rsid w:val="00D413F9"/>
    <w:rsid w:val="00D44E50"/>
    <w:rsid w:val="00D515D6"/>
    <w:rsid w:val="00D65164"/>
    <w:rsid w:val="00D90060"/>
    <w:rsid w:val="00D92B95"/>
    <w:rsid w:val="00DA0B3C"/>
    <w:rsid w:val="00E02E1E"/>
    <w:rsid w:val="00E03F71"/>
    <w:rsid w:val="00E154B5"/>
    <w:rsid w:val="00E20DF6"/>
    <w:rsid w:val="00E232F0"/>
    <w:rsid w:val="00E52791"/>
    <w:rsid w:val="00E83195"/>
    <w:rsid w:val="00ED3759"/>
    <w:rsid w:val="00ED6CC4"/>
    <w:rsid w:val="00F00A4F"/>
    <w:rsid w:val="00F05794"/>
    <w:rsid w:val="00F33CD8"/>
    <w:rsid w:val="00F45F0F"/>
    <w:rsid w:val="00F72A1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99055"/>
  <w15:chartTrackingRefBased/>
  <w15:docId w15:val="{44BD670C-C618-473E-820C-4B89124D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jesh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29C9534AF54A28861E070858933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5BABD-887D-4658-B29B-F92843623C7D}"/>
      </w:docPartPr>
      <w:docPartBody>
        <w:p w:rsidR="00AB3210" w:rsidRDefault="00244FFA">
          <w:pPr>
            <w:pStyle w:val="D429C9534AF54A28861E07085893346C"/>
          </w:pPr>
          <w:r w:rsidRPr="009D0878">
            <w:t>Address</w:t>
          </w:r>
        </w:p>
      </w:docPartBody>
    </w:docPart>
    <w:docPart>
      <w:docPartPr>
        <w:name w:val="AE34CC3B3573456B91F47C4D6F2D8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7F842-18D1-4DB8-A683-33D6C6B9C8BD}"/>
      </w:docPartPr>
      <w:docPartBody>
        <w:p w:rsidR="00AB3210" w:rsidRDefault="00244FFA">
          <w:pPr>
            <w:pStyle w:val="AE34CC3B3573456B91F47C4D6F2D88CF"/>
          </w:pPr>
          <w:r w:rsidRPr="009D0878">
            <w:t>Phone</w:t>
          </w:r>
        </w:p>
      </w:docPartBody>
    </w:docPart>
    <w:docPart>
      <w:docPartPr>
        <w:name w:val="E740FBF5CB314B398A7C9FBFB8CE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0056-BFB5-400F-BE77-6B005D3C2E50}"/>
      </w:docPartPr>
      <w:docPartBody>
        <w:p w:rsidR="00AB3210" w:rsidRDefault="00244FFA">
          <w:pPr>
            <w:pStyle w:val="E740FBF5CB314B398A7C9FBFB8CEECBE"/>
          </w:pPr>
          <w:r w:rsidRPr="009D0878">
            <w:t>Email</w:t>
          </w:r>
        </w:p>
      </w:docPartBody>
    </w:docPart>
    <w:docPart>
      <w:docPartPr>
        <w:name w:val="D926EC32264E42F486D6E1EAF1860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A69F3-F0FB-4201-8E32-4969DF53334F}"/>
      </w:docPartPr>
      <w:docPartBody>
        <w:p w:rsidR="00AB3210" w:rsidRDefault="00244FFA">
          <w:pPr>
            <w:pStyle w:val="D926EC32264E42F486D6E1EAF1860D39"/>
          </w:pPr>
          <w:r>
            <w:t>Skills</w:t>
          </w:r>
        </w:p>
      </w:docPartBody>
    </w:docPart>
    <w:docPart>
      <w:docPartPr>
        <w:name w:val="913EBDAB6FCD46E9A3B954C806848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5D34-F4A6-44F1-99AB-184B1CF82C67}"/>
      </w:docPartPr>
      <w:docPartBody>
        <w:p w:rsidR="00AB3210" w:rsidRDefault="00244FFA">
          <w:pPr>
            <w:pStyle w:val="913EBDAB6FCD46E9A3B954C806848C2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A"/>
    <w:rsid w:val="00244FFA"/>
    <w:rsid w:val="006305B9"/>
    <w:rsid w:val="00AB3210"/>
    <w:rsid w:val="00B006D8"/>
    <w:rsid w:val="00C31FB2"/>
    <w:rsid w:val="00CC2EF3"/>
    <w:rsid w:val="00D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9C9534AF54A28861E07085893346C">
    <w:name w:val="D429C9534AF54A28861E07085893346C"/>
  </w:style>
  <w:style w:type="paragraph" w:customStyle="1" w:styleId="AE34CC3B3573456B91F47C4D6F2D88CF">
    <w:name w:val="AE34CC3B3573456B91F47C4D6F2D88CF"/>
  </w:style>
  <w:style w:type="paragraph" w:customStyle="1" w:styleId="E740FBF5CB314B398A7C9FBFB8CEECBE">
    <w:name w:val="E740FBF5CB314B398A7C9FBFB8CEECBE"/>
  </w:style>
  <w:style w:type="paragraph" w:customStyle="1" w:styleId="D926EC32264E42F486D6E1EAF1860D39">
    <w:name w:val="D926EC32264E42F486D6E1EAF1860D3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13EBDAB6FCD46E9A3B954C806848C2E">
    <w:name w:val="913EBDAB6FCD46E9A3B954C806848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F1 Apex Villa 1stfloor plot no 24,Nagarlaskhmi nadar extension  SITHALAPAKKAM, CHENNAI 600126</CompanyAddress>
  <CompanyPhone>+91-8056094363</CompanyPhone>
  <CompanyFax/>
  <CompanyEmail>srayaskv@gmail.com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408AA-3F72-427D-81BF-DD9D9525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sreejesh</dc:creator>
  <cp:keywords/>
  <dc:description/>
  <cp:lastModifiedBy>mrithun raj</cp:lastModifiedBy>
  <cp:revision>2</cp:revision>
  <dcterms:created xsi:type="dcterms:W3CDTF">2021-05-12T09:05:00Z</dcterms:created>
  <dcterms:modified xsi:type="dcterms:W3CDTF">2021-05-12T09:05:00Z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-760397004</vt:i4>
  </property>
</Properties>
</file>